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2E03B" w14:textId="77777777" w:rsidR="00F52689" w:rsidRPr="00D00433" w:rsidRDefault="00F52689" w:rsidP="00F52689">
      <w:pPr>
        <w:spacing w:after="0" w:line="240" w:lineRule="auto"/>
        <w:ind w:left="0" w:right="9" w:firstLine="0"/>
        <w:jc w:val="center"/>
        <w:rPr>
          <w:color w:val="000000" w:themeColor="text1"/>
        </w:rPr>
      </w:pPr>
      <w:r>
        <w:rPr>
          <w:color w:val="000000" w:themeColor="text1"/>
          <w:sz w:val="32"/>
        </w:rPr>
        <w:t>Jihane</w:t>
      </w:r>
      <w:r w:rsidRPr="00D00433">
        <w:rPr>
          <w:color w:val="000000" w:themeColor="text1"/>
          <w:sz w:val="32"/>
        </w:rPr>
        <w:t xml:space="preserve"> </w:t>
      </w:r>
      <w:proofErr w:type="spellStart"/>
      <w:r>
        <w:rPr>
          <w:color w:val="000000" w:themeColor="text1"/>
          <w:sz w:val="32"/>
        </w:rPr>
        <w:t>Toote</w:t>
      </w:r>
      <w:proofErr w:type="spellEnd"/>
      <w:r w:rsidRPr="00D00433">
        <w:rPr>
          <w:color w:val="000000" w:themeColor="text1"/>
          <w:sz w:val="32"/>
        </w:rPr>
        <w:t xml:space="preserve"> </w:t>
      </w:r>
    </w:p>
    <w:p w14:paraId="22E11B8A" w14:textId="77777777" w:rsidR="00F52689" w:rsidRDefault="00F52689" w:rsidP="00F52689">
      <w:pPr>
        <w:spacing w:after="0" w:line="240" w:lineRule="auto"/>
        <w:ind w:right="0"/>
        <w:jc w:val="center"/>
        <w:rPr>
          <w:color w:val="000000" w:themeColor="text1"/>
        </w:rPr>
      </w:pPr>
      <w:proofErr w:type="spellStart"/>
      <w:r w:rsidRPr="00246267">
        <w:rPr>
          <w:color w:val="000000" w:themeColor="text1"/>
        </w:rPr>
        <w:t>J</w:t>
      </w:r>
      <w:r>
        <w:rPr>
          <w:color w:val="000000" w:themeColor="text1"/>
        </w:rPr>
        <w:t>Toote</w:t>
      </w:r>
      <w:proofErr w:type="spellEnd"/>
      <w:r w:rsidRPr="00246267">
        <w:rPr>
          <w:color w:val="000000" w:themeColor="text1"/>
        </w:rPr>
        <w:t xml:space="preserve"> @outlook.com</w:t>
      </w:r>
    </w:p>
    <w:p w14:paraId="30EA4A63" w14:textId="77777777" w:rsidR="00F52689" w:rsidRPr="00D00433" w:rsidRDefault="00F52689" w:rsidP="00F52689">
      <w:pPr>
        <w:spacing w:after="0" w:line="240" w:lineRule="auto"/>
        <w:ind w:right="7"/>
        <w:jc w:val="center"/>
        <w:rPr>
          <w:color w:val="000000" w:themeColor="text1"/>
        </w:rPr>
      </w:pPr>
      <w:r w:rsidRPr="00D00433">
        <w:rPr>
          <w:color w:val="000000" w:themeColor="text1"/>
        </w:rPr>
        <w:t xml:space="preserve">609-349-4057 </w:t>
      </w:r>
    </w:p>
    <w:p w14:paraId="64A9F758" w14:textId="64E24FB5" w:rsidR="00F52689" w:rsidRDefault="00F52689" w:rsidP="00F52689">
      <w:pPr>
        <w:spacing w:after="0" w:line="240" w:lineRule="auto"/>
        <w:ind w:left="54" w:right="0" w:firstLine="0"/>
        <w:jc w:val="center"/>
        <w:rPr>
          <w:color w:val="000000" w:themeColor="text1"/>
        </w:rPr>
      </w:pPr>
      <w:r>
        <w:rPr>
          <w:color w:val="000000" w:themeColor="text1"/>
        </w:rPr>
        <w:t>___</w:t>
      </w:r>
      <w:r w:rsidRPr="00D00433">
        <w:rPr>
          <w:color w:val="000000" w:themeColor="text1"/>
        </w:rPr>
        <w:t xml:space="preserve"> </w:t>
      </w:r>
    </w:p>
    <w:p w14:paraId="2ADE625A" w14:textId="0E1A04D6" w:rsidR="00F52689" w:rsidRDefault="00F52689" w:rsidP="00F52689">
      <w:pPr>
        <w:jc w:val="center"/>
        <w:rPr>
          <w:color w:val="000000" w:themeColor="text1"/>
        </w:rPr>
      </w:pPr>
      <w:r w:rsidRPr="00F52689">
        <w:rPr>
          <w:color w:val="000000" w:themeColor="text1"/>
        </w:rPr>
        <w:t>OBJECTIVE</w:t>
      </w:r>
    </w:p>
    <w:p w14:paraId="344577D3" w14:textId="4DDCCE2D" w:rsidR="00F52689" w:rsidRPr="00F52689" w:rsidRDefault="00F52689" w:rsidP="00F52689">
      <w:pPr>
        <w:rPr>
          <w:color w:val="000000" w:themeColor="text1"/>
        </w:rPr>
      </w:pPr>
      <w:r w:rsidRPr="00F52689">
        <w:rPr>
          <w:color w:val="000000" w:themeColor="text1"/>
        </w:rPr>
        <w:t>Dedicated professional with a proven track record in delivering exceptional customer service experiences. Seeking a role where I can leverage my strong communication skills and problem-solving abilities to exceed customer expectations.</w:t>
      </w:r>
    </w:p>
    <w:p w14:paraId="656D6EB1" w14:textId="77777777" w:rsidR="00F52689" w:rsidRDefault="00F52689" w:rsidP="00F52689">
      <w:pPr>
        <w:jc w:val="center"/>
        <w:rPr>
          <w:color w:val="000000" w:themeColor="text1"/>
        </w:rPr>
      </w:pPr>
    </w:p>
    <w:p w14:paraId="390E1FAC" w14:textId="173849A1" w:rsidR="00F52689" w:rsidRDefault="00F52689" w:rsidP="00F52689">
      <w:pPr>
        <w:jc w:val="center"/>
        <w:rPr>
          <w:color w:val="000000" w:themeColor="text1"/>
        </w:rPr>
      </w:pPr>
      <w:r w:rsidRPr="00F52689">
        <w:rPr>
          <w:color w:val="000000" w:themeColor="text1"/>
        </w:rPr>
        <w:t>EDUCATION</w:t>
      </w:r>
    </w:p>
    <w:p w14:paraId="6812A674" w14:textId="539C87C8" w:rsidR="00F52689" w:rsidRPr="00F52689" w:rsidRDefault="00F52689" w:rsidP="00F52689">
      <w:pPr>
        <w:jc w:val="left"/>
        <w:rPr>
          <w:color w:val="000000" w:themeColor="text1"/>
        </w:rPr>
      </w:pPr>
      <w:r w:rsidRPr="00F52689">
        <w:rPr>
          <w:color w:val="000000" w:themeColor="text1"/>
        </w:rPr>
        <w:t>Rutgers University, New Brunswick, NJ</w:t>
      </w:r>
    </w:p>
    <w:p w14:paraId="2E8890F3" w14:textId="77777777" w:rsidR="00F52689" w:rsidRPr="00F52689" w:rsidRDefault="00F52689" w:rsidP="00F52689">
      <w:pPr>
        <w:numPr>
          <w:ilvl w:val="0"/>
          <w:numId w:val="4"/>
        </w:numPr>
        <w:jc w:val="left"/>
        <w:rPr>
          <w:color w:val="000000" w:themeColor="text1"/>
        </w:rPr>
      </w:pPr>
      <w:r w:rsidRPr="00F52689">
        <w:rPr>
          <w:color w:val="000000" w:themeColor="text1"/>
        </w:rPr>
        <w:t>Master of Health Administration</w:t>
      </w:r>
    </w:p>
    <w:p w14:paraId="482D87D4" w14:textId="3711F71F" w:rsidR="00F52689" w:rsidRPr="00F52689" w:rsidRDefault="00F52689" w:rsidP="00F52689">
      <w:pPr>
        <w:jc w:val="left"/>
        <w:rPr>
          <w:color w:val="000000" w:themeColor="text1"/>
        </w:rPr>
      </w:pPr>
      <w:r w:rsidRPr="00F52689">
        <w:rPr>
          <w:color w:val="000000" w:themeColor="text1"/>
        </w:rPr>
        <w:t>Rowan University, Glassboro, NJ</w:t>
      </w:r>
    </w:p>
    <w:p w14:paraId="15C0A9C8" w14:textId="77777777" w:rsidR="00F52689" w:rsidRPr="00F52689" w:rsidRDefault="00F52689" w:rsidP="00F52689">
      <w:pPr>
        <w:numPr>
          <w:ilvl w:val="0"/>
          <w:numId w:val="5"/>
        </w:numPr>
        <w:jc w:val="left"/>
        <w:rPr>
          <w:color w:val="000000" w:themeColor="text1"/>
        </w:rPr>
      </w:pPr>
      <w:r w:rsidRPr="00F52689">
        <w:rPr>
          <w:color w:val="000000" w:themeColor="text1"/>
        </w:rPr>
        <w:t>Bachelor of Science, Biological Sciences</w:t>
      </w:r>
    </w:p>
    <w:p w14:paraId="526AB619" w14:textId="77777777" w:rsidR="00F52689" w:rsidRDefault="00F52689" w:rsidP="00F52689">
      <w:pPr>
        <w:jc w:val="center"/>
        <w:rPr>
          <w:color w:val="000000" w:themeColor="text1"/>
        </w:rPr>
      </w:pPr>
    </w:p>
    <w:p w14:paraId="0D81F691" w14:textId="323C67E6" w:rsidR="00F52689" w:rsidRDefault="00F52689" w:rsidP="00F52689">
      <w:pPr>
        <w:jc w:val="center"/>
        <w:rPr>
          <w:color w:val="000000" w:themeColor="text1"/>
        </w:rPr>
      </w:pPr>
      <w:r w:rsidRPr="00F52689">
        <w:rPr>
          <w:color w:val="000000" w:themeColor="text1"/>
        </w:rPr>
        <w:t>CERTIFICATIONS</w:t>
      </w:r>
    </w:p>
    <w:p w14:paraId="1B3E285D" w14:textId="0BC13103" w:rsidR="00F52689" w:rsidRPr="00F52689" w:rsidRDefault="00F52689" w:rsidP="00F52689">
      <w:pPr>
        <w:rPr>
          <w:color w:val="000000" w:themeColor="text1"/>
        </w:rPr>
      </w:pPr>
      <w:r w:rsidRPr="00F52689">
        <w:rPr>
          <w:color w:val="000000" w:themeColor="text1"/>
        </w:rPr>
        <w:t xml:space="preserve"> Lean Six Sigma Green Belt - December 2020</w:t>
      </w:r>
    </w:p>
    <w:p w14:paraId="31F94A5C" w14:textId="77777777" w:rsidR="00F52689" w:rsidRDefault="00F52689" w:rsidP="00F52689">
      <w:pPr>
        <w:jc w:val="center"/>
        <w:rPr>
          <w:color w:val="000000" w:themeColor="text1"/>
        </w:rPr>
      </w:pPr>
    </w:p>
    <w:p w14:paraId="3A9F2EEF" w14:textId="62D8CB3A" w:rsidR="00F52689" w:rsidRPr="00F52689" w:rsidRDefault="00F52689" w:rsidP="00F52689">
      <w:pPr>
        <w:jc w:val="center"/>
        <w:rPr>
          <w:color w:val="000000" w:themeColor="text1"/>
        </w:rPr>
      </w:pPr>
      <w:r w:rsidRPr="00F52689">
        <w:rPr>
          <w:color w:val="000000" w:themeColor="text1"/>
        </w:rPr>
        <w:t>WORK EXPERIENCE:</w:t>
      </w:r>
    </w:p>
    <w:p w14:paraId="3A76A2C2" w14:textId="6AFB7122" w:rsidR="00F52689" w:rsidRDefault="00F52689" w:rsidP="00F52689">
      <w:pPr>
        <w:rPr>
          <w:color w:val="000000" w:themeColor="text1"/>
        </w:rPr>
      </w:pPr>
      <w:r w:rsidRPr="00F52689">
        <w:rPr>
          <w:color w:val="000000" w:themeColor="text1"/>
        </w:rPr>
        <w:t>Customer</w:t>
      </w:r>
      <w:r>
        <w:rPr>
          <w:color w:val="000000" w:themeColor="text1"/>
        </w:rPr>
        <w:t xml:space="preserve"> </w:t>
      </w:r>
      <w:r w:rsidRPr="00F52689">
        <w:rPr>
          <w:color w:val="000000" w:themeColor="text1"/>
        </w:rPr>
        <w:t xml:space="preserve">Transfer Project Manager </w:t>
      </w:r>
    </w:p>
    <w:p w14:paraId="07D854AE" w14:textId="56F97126" w:rsidR="00F52689" w:rsidRPr="00F52689" w:rsidRDefault="00F52689" w:rsidP="00F52689">
      <w:pPr>
        <w:rPr>
          <w:color w:val="000000" w:themeColor="text1"/>
        </w:rPr>
      </w:pPr>
      <w:proofErr w:type="spellStart"/>
      <w:r w:rsidRPr="00F52689">
        <w:rPr>
          <w:color w:val="000000" w:themeColor="text1"/>
        </w:rPr>
        <w:t>Celularity</w:t>
      </w:r>
      <w:proofErr w:type="spellEnd"/>
      <w:r w:rsidRPr="00F52689">
        <w:rPr>
          <w:color w:val="000000" w:themeColor="text1"/>
        </w:rPr>
        <w:t xml:space="preserve"> | Florham Park, NJ - November 2021 – April 2023</w:t>
      </w:r>
    </w:p>
    <w:p w14:paraId="11354020" w14:textId="77777777" w:rsidR="00F52689" w:rsidRPr="00F52689" w:rsidRDefault="00F52689" w:rsidP="00F52689">
      <w:pPr>
        <w:numPr>
          <w:ilvl w:val="0"/>
          <w:numId w:val="6"/>
        </w:numPr>
        <w:rPr>
          <w:color w:val="000000" w:themeColor="text1"/>
        </w:rPr>
      </w:pPr>
      <w:r w:rsidRPr="00F52689">
        <w:rPr>
          <w:color w:val="000000" w:themeColor="text1"/>
        </w:rPr>
        <w:t>Orchestrated seamless technology transfers, ensuring compliance with industry regulations and exceeding customer expectations.</w:t>
      </w:r>
    </w:p>
    <w:p w14:paraId="42E9C5D8" w14:textId="77777777" w:rsidR="00F52689" w:rsidRPr="00F52689" w:rsidRDefault="00F52689" w:rsidP="00F52689">
      <w:pPr>
        <w:numPr>
          <w:ilvl w:val="0"/>
          <w:numId w:val="6"/>
        </w:numPr>
        <w:rPr>
          <w:color w:val="000000" w:themeColor="text1"/>
        </w:rPr>
      </w:pPr>
      <w:r w:rsidRPr="00F52689">
        <w:rPr>
          <w:color w:val="000000" w:themeColor="text1"/>
        </w:rPr>
        <w:t>Streamlined communication channels between R&amp;D and QC departments, ensuring timely responses to customer inquiries.</w:t>
      </w:r>
    </w:p>
    <w:p w14:paraId="1D57CE7B" w14:textId="77777777" w:rsidR="00F52689" w:rsidRPr="00F52689" w:rsidRDefault="00F52689" w:rsidP="00F52689">
      <w:pPr>
        <w:numPr>
          <w:ilvl w:val="0"/>
          <w:numId w:val="6"/>
        </w:numPr>
        <w:rPr>
          <w:color w:val="000000" w:themeColor="text1"/>
        </w:rPr>
      </w:pPr>
      <w:r w:rsidRPr="00F52689">
        <w:rPr>
          <w:color w:val="000000" w:themeColor="text1"/>
        </w:rPr>
        <w:t>Collaborated closely with Corporate Quality to uphold quality standards, addressing customer concerns promptly and effectively.</w:t>
      </w:r>
    </w:p>
    <w:p w14:paraId="4C990472" w14:textId="77777777" w:rsidR="00F52689" w:rsidRPr="00F52689" w:rsidRDefault="00F52689" w:rsidP="00F52689">
      <w:pPr>
        <w:numPr>
          <w:ilvl w:val="0"/>
          <w:numId w:val="6"/>
        </w:numPr>
        <w:rPr>
          <w:color w:val="000000" w:themeColor="text1"/>
        </w:rPr>
      </w:pPr>
      <w:r w:rsidRPr="00F52689">
        <w:rPr>
          <w:color w:val="000000" w:themeColor="text1"/>
        </w:rPr>
        <w:t>Led cross-functional teams, prioritizing customer satisfaction in all phases of project delivery.</w:t>
      </w:r>
    </w:p>
    <w:p w14:paraId="0EE10EAB" w14:textId="6723C54C" w:rsidR="00F52689" w:rsidRDefault="00F52689" w:rsidP="00F52689">
      <w:pPr>
        <w:rPr>
          <w:color w:val="000000" w:themeColor="text1"/>
        </w:rPr>
      </w:pPr>
      <w:r w:rsidRPr="00F52689">
        <w:rPr>
          <w:color w:val="000000" w:themeColor="text1"/>
        </w:rPr>
        <w:t>QC Engagement</w:t>
      </w:r>
      <w:r w:rsidRPr="00F52689">
        <w:rPr>
          <w:color w:val="000000" w:themeColor="text1"/>
        </w:rPr>
        <w:t xml:space="preserve"> </w:t>
      </w:r>
      <w:r w:rsidRPr="00F52689">
        <w:rPr>
          <w:color w:val="000000" w:themeColor="text1"/>
        </w:rPr>
        <w:t xml:space="preserve">Project Specialist </w:t>
      </w:r>
    </w:p>
    <w:p w14:paraId="254C795C" w14:textId="744ED227" w:rsidR="00F52689" w:rsidRPr="00F52689" w:rsidRDefault="00F52689" w:rsidP="00F52689">
      <w:pPr>
        <w:rPr>
          <w:color w:val="000000" w:themeColor="text1"/>
        </w:rPr>
      </w:pPr>
      <w:r w:rsidRPr="00F52689">
        <w:rPr>
          <w:color w:val="000000" w:themeColor="text1"/>
        </w:rPr>
        <w:t>Bristol Myers Squibb | Summit, NJ - September 2020- September 2021</w:t>
      </w:r>
    </w:p>
    <w:p w14:paraId="01D88023" w14:textId="77777777" w:rsidR="00F52689" w:rsidRPr="00F52689" w:rsidRDefault="00F52689" w:rsidP="00F52689">
      <w:pPr>
        <w:numPr>
          <w:ilvl w:val="0"/>
          <w:numId w:val="7"/>
        </w:numPr>
        <w:rPr>
          <w:color w:val="000000" w:themeColor="text1"/>
        </w:rPr>
      </w:pPr>
      <w:r w:rsidRPr="00F52689">
        <w:rPr>
          <w:color w:val="000000" w:themeColor="text1"/>
        </w:rPr>
        <w:t>Championed the review and approval process, guaranteeing accuracy and aligning with customer requirements.</w:t>
      </w:r>
    </w:p>
    <w:p w14:paraId="69B87DA7" w14:textId="77777777" w:rsidR="00F52689" w:rsidRPr="00F52689" w:rsidRDefault="00F52689" w:rsidP="00F52689">
      <w:pPr>
        <w:numPr>
          <w:ilvl w:val="0"/>
          <w:numId w:val="7"/>
        </w:numPr>
        <w:rPr>
          <w:color w:val="000000" w:themeColor="text1"/>
        </w:rPr>
      </w:pPr>
      <w:r w:rsidRPr="00F52689">
        <w:rPr>
          <w:color w:val="000000" w:themeColor="text1"/>
        </w:rPr>
        <w:t>Maintained open lines of communication with various teams to address customer-related change controls and mitigate risks.</w:t>
      </w:r>
    </w:p>
    <w:p w14:paraId="65B95FB0" w14:textId="77777777" w:rsidR="00F52689" w:rsidRPr="00F52689" w:rsidRDefault="00F52689" w:rsidP="00F52689">
      <w:pPr>
        <w:numPr>
          <w:ilvl w:val="0"/>
          <w:numId w:val="7"/>
        </w:numPr>
        <w:rPr>
          <w:color w:val="000000" w:themeColor="text1"/>
        </w:rPr>
      </w:pPr>
      <w:r w:rsidRPr="00F52689">
        <w:rPr>
          <w:color w:val="000000" w:themeColor="text1"/>
        </w:rPr>
        <w:t>Implemented comprehensive training materials, enhancing consistency and quality in customer-facing functions.</w:t>
      </w:r>
    </w:p>
    <w:p w14:paraId="1398C2A0" w14:textId="77777777" w:rsidR="00F52689" w:rsidRPr="00F52689" w:rsidRDefault="00F52689" w:rsidP="00F52689">
      <w:pPr>
        <w:numPr>
          <w:ilvl w:val="0"/>
          <w:numId w:val="7"/>
        </w:numPr>
        <w:rPr>
          <w:color w:val="000000" w:themeColor="text1"/>
        </w:rPr>
      </w:pPr>
      <w:r w:rsidRPr="00F52689">
        <w:rPr>
          <w:color w:val="000000" w:themeColor="text1"/>
        </w:rPr>
        <w:t>Focused on proactive solutions and process improvements, ensuring seamless operations for customer satisfaction.</w:t>
      </w:r>
    </w:p>
    <w:p w14:paraId="7082E337" w14:textId="1D03F476" w:rsidR="00F52689" w:rsidRDefault="00F52689" w:rsidP="00F52689">
      <w:pPr>
        <w:rPr>
          <w:color w:val="000000" w:themeColor="text1"/>
        </w:rPr>
      </w:pPr>
      <w:r w:rsidRPr="00F52689">
        <w:rPr>
          <w:color w:val="000000" w:themeColor="text1"/>
        </w:rPr>
        <w:t>Customer</w:t>
      </w:r>
      <w:r>
        <w:rPr>
          <w:color w:val="000000" w:themeColor="text1"/>
        </w:rPr>
        <w:t xml:space="preserve"> Service</w:t>
      </w:r>
      <w:r w:rsidRPr="00F52689">
        <w:rPr>
          <w:color w:val="000000" w:themeColor="text1"/>
        </w:rPr>
        <w:t xml:space="preserve"> Field Engineer &amp; Support Specialist </w:t>
      </w:r>
    </w:p>
    <w:p w14:paraId="666F25E0" w14:textId="487EA647" w:rsidR="00F52689" w:rsidRPr="00F52689" w:rsidRDefault="00F52689" w:rsidP="00F52689">
      <w:pPr>
        <w:rPr>
          <w:color w:val="000000" w:themeColor="text1"/>
        </w:rPr>
      </w:pPr>
      <w:r w:rsidRPr="00F52689">
        <w:rPr>
          <w:color w:val="000000" w:themeColor="text1"/>
        </w:rPr>
        <w:t>C Technologies Inc.| Bridgewater, NJ - January 2019 – September 2019</w:t>
      </w:r>
    </w:p>
    <w:p w14:paraId="510CF397" w14:textId="77777777" w:rsidR="00F52689" w:rsidRPr="00F52689" w:rsidRDefault="00F52689" w:rsidP="00F52689">
      <w:pPr>
        <w:numPr>
          <w:ilvl w:val="0"/>
          <w:numId w:val="8"/>
        </w:numPr>
        <w:rPr>
          <w:color w:val="000000" w:themeColor="text1"/>
        </w:rPr>
      </w:pPr>
      <w:r w:rsidRPr="00F52689">
        <w:rPr>
          <w:color w:val="000000" w:themeColor="text1"/>
        </w:rPr>
        <w:t>Provided hands-on installations, maintenance, and service, ensuring optimal performance and satisfaction for customers.</w:t>
      </w:r>
    </w:p>
    <w:p w14:paraId="78E9D34D" w14:textId="77777777" w:rsidR="00F52689" w:rsidRPr="00F52689" w:rsidRDefault="00F52689" w:rsidP="00F52689">
      <w:pPr>
        <w:numPr>
          <w:ilvl w:val="0"/>
          <w:numId w:val="8"/>
        </w:numPr>
        <w:rPr>
          <w:color w:val="000000" w:themeColor="text1"/>
        </w:rPr>
      </w:pPr>
      <w:r w:rsidRPr="00F52689">
        <w:rPr>
          <w:color w:val="000000" w:themeColor="text1"/>
        </w:rPr>
        <w:t>Delivered exceptional remote and onsite support, working closely with sales and product managers to address customer needs promptly.</w:t>
      </w:r>
    </w:p>
    <w:p w14:paraId="3D5C1CF2" w14:textId="77777777" w:rsidR="00F52689" w:rsidRPr="00F52689" w:rsidRDefault="00F52689" w:rsidP="00F52689">
      <w:pPr>
        <w:numPr>
          <w:ilvl w:val="0"/>
          <w:numId w:val="8"/>
        </w:numPr>
        <w:rPr>
          <w:color w:val="000000" w:themeColor="text1"/>
        </w:rPr>
      </w:pPr>
      <w:r w:rsidRPr="00F52689">
        <w:rPr>
          <w:color w:val="000000" w:themeColor="text1"/>
        </w:rPr>
        <w:t>Conducted thorough training sessions, empowering customers to maximize the benefits of our products.</w:t>
      </w:r>
    </w:p>
    <w:p w14:paraId="4BA04D6D" w14:textId="2467917F" w:rsidR="00520D62" w:rsidRPr="00F52689" w:rsidRDefault="00520D62" w:rsidP="00F52689"/>
    <w:sectPr w:rsidR="00520D62" w:rsidRPr="00F52689">
      <w:footerReference w:type="default" r:id="rId7"/>
      <w:pgSz w:w="12240" w:h="15840"/>
      <w:pgMar w:top="1440" w:right="718" w:bottom="1440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5AB89" w14:textId="77777777" w:rsidR="005265DA" w:rsidRDefault="005265DA" w:rsidP="005B6F93">
      <w:pPr>
        <w:spacing w:after="0" w:line="240" w:lineRule="auto"/>
      </w:pPr>
      <w:r>
        <w:separator/>
      </w:r>
    </w:p>
  </w:endnote>
  <w:endnote w:type="continuationSeparator" w:id="0">
    <w:p w14:paraId="7C0810CA" w14:textId="77777777" w:rsidR="005265DA" w:rsidRDefault="005265DA" w:rsidP="005B6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50"/>
      <w:gridCol w:w="3550"/>
      <w:gridCol w:w="3550"/>
    </w:tblGrid>
    <w:tr w:rsidR="3350A090" w14:paraId="651DBBD1" w14:textId="77777777" w:rsidTr="3350A090">
      <w:tc>
        <w:tcPr>
          <w:tcW w:w="3550" w:type="dxa"/>
        </w:tcPr>
        <w:p w14:paraId="0C436B2B" w14:textId="77777777" w:rsidR="3350A090" w:rsidRDefault="3350A090" w:rsidP="3350A090">
          <w:pPr>
            <w:pStyle w:val="Header"/>
            <w:ind w:left="-115"/>
            <w:jc w:val="left"/>
          </w:pPr>
        </w:p>
      </w:tc>
      <w:tc>
        <w:tcPr>
          <w:tcW w:w="3550" w:type="dxa"/>
        </w:tcPr>
        <w:p w14:paraId="117307FF" w14:textId="77777777" w:rsidR="3350A090" w:rsidRDefault="3350A090" w:rsidP="3350A090">
          <w:pPr>
            <w:pStyle w:val="Header"/>
            <w:jc w:val="center"/>
          </w:pPr>
        </w:p>
      </w:tc>
      <w:tc>
        <w:tcPr>
          <w:tcW w:w="3550" w:type="dxa"/>
        </w:tcPr>
        <w:p w14:paraId="05067E08" w14:textId="77777777" w:rsidR="3350A090" w:rsidRDefault="3350A090" w:rsidP="3350A090">
          <w:pPr>
            <w:pStyle w:val="Header"/>
            <w:ind w:right="-115"/>
            <w:jc w:val="right"/>
          </w:pPr>
        </w:p>
      </w:tc>
    </w:tr>
  </w:tbl>
  <w:p w14:paraId="40BB22A2" w14:textId="77777777" w:rsidR="3350A090" w:rsidRDefault="3350A090" w:rsidP="3350A0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5DD07" w14:textId="77777777" w:rsidR="005265DA" w:rsidRDefault="005265DA" w:rsidP="005B6F93">
      <w:pPr>
        <w:spacing w:after="0" w:line="240" w:lineRule="auto"/>
      </w:pPr>
      <w:r>
        <w:separator/>
      </w:r>
    </w:p>
  </w:footnote>
  <w:footnote w:type="continuationSeparator" w:id="0">
    <w:p w14:paraId="58C79C8D" w14:textId="77777777" w:rsidR="005265DA" w:rsidRDefault="005265DA" w:rsidP="005B6F93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/lLiqEUXD1oyZ" int2:id="0S4jDhX2">
      <int2:state int2:value="Rejected" int2:type="AugLoop_Text_Critique"/>
    </int2:textHash>
    <int2:textHash int2:hashCode="iAAUtjGl6uOL3d" int2:id="gwSXyEZ9">
      <int2:state int2:value="Rejected" int2:type="AugLoop_Text_Critique"/>
    </int2:textHash>
    <int2:textHash int2:hashCode="56h1V+0nWo05G1" int2:id="Wj7YAGvt">
      <int2:state int2:value="Rejected" int2:type="AugLoop_Text_Critique"/>
    </int2:textHash>
    <int2:textHash int2:hashCode="37qTEGL3mmijKV" int2:id="gDbnxT8k">
      <int2:state int2:value="Rejected" int2:type="AugLoop_Text_Critique"/>
    </int2:textHash>
    <int2:textHash int2:hashCode="sSl0tbkDuLi3uS" int2:id="MzzKZy0Y">
      <int2:state int2:value="Rejected" int2:type="AugLoop_Text_Critique"/>
    </int2:textHash>
    <int2:textHash int2:hashCode="Vnecx8uN3gub+A" int2:id="q1mQIimV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5531"/>
    <w:multiLevelType w:val="hybridMultilevel"/>
    <w:tmpl w:val="D9868CA6"/>
    <w:lvl w:ilvl="0" w:tplc="245412AE">
      <w:start w:val="1"/>
      <w:numFmt w:val="bullet"/>
      <w:lvlText w:val="▪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53932"/>
    <w:multiLevelType w:val="multilevel"/>
    <w:tmpl w:val="FA78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B2F0B"/>
    <w:multiLevelType w:val="multilevel"/>
    <w:tmpl w:val="02A4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737FD"/>
    <w:multiLevelType w:val="hybridMultilevel"/>
    <w:tmpl w:val="50647A1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34C94"/>
    <w:multiLevelType w:val="multilevel"/>
    <w:tmpl w:val="1094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69067C"/>
    <w:multiLevelType w:val="multilevel"/>
    <w:tmpl w:val="D996E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FC3238"/>
    <w:multiLevelType w:val="hybridMultilevel"/>
    <w:tmpl w:val="119E2C1A"/>
    <w:lvl w:ilvl="0" w:tplc="245412AE">
      <w:start w:val="1"/>
      <w:numFmt w:val="bullet"/>
      <w:lvlText w:val="▪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A2AE8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5412A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4A0EC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DE1D1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F06F7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10684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F2DBD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1ACF0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DC40EAA"/>
    <w:multiLevelType w:val="multilevel"/>
    <w:tmpl w:val="A932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9D6E34"/>
    <w:multiLevelType w:val="multilevel"/>
    <w:tmpl w:val="2B3A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0792199">
    <w:abstractNumId w:val="6"/>
  </w:num>
  <w:num w:numId="2" w16cid:durableId="803230224">
    <w:abstractNumId w:val="0"/>
  </w:num>
  <w:num w:numId="3" w16cid:durableId="725763844">
    <w:abstractNumId w:val="3"/>
  </w:num>
  <w:num w:numId="4" w16cid:durableId="372579598">
    <w:abstractNumId w:val="7"/>
  </w:num>
  <w:num w:numId="5" w16cid:durableId="1441955100">
    <w:abstractNumId w:val="5"/>
  </w:num>
  <w:num w:numId="6" w16cid:durableId="1595436096">
    <w:abstractNumId w:val="1"/>
  </w:num>
  <w:num w:numId="7" w16cid:durableId="261649033">
    <w:abstractNumId w:val="2"/>
  </w:num>
  <w:num w:numId="8" w16cid:durableId="1188788995">
    <w:abstractNumId w:val="4"/>
  </w:num>
  <w:num w:numId="9" w16cid:durableId="20992803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689"/>
    <w:rsid w:val="00010E2B"/>
    <w:rsid w:val="00020551"/>
    <w:rsid w:val="0002200C"/>
    <w:rsid w:val="00033A1A"/>
    <w:rsid w:val="00051A8B"/>
    <w:rsid w:val="00056944"/>
    <w:rsid w:val="00065411"/>
    <w:rsid w:val="0006544C"/>
    <w:rsid w:val="00070BD2"/>
    <w:rsid w:val="00074E93"/>
    <w:rsid w:val="000903B8"/>
    <w:rsid w:val="00092085"/>
    <w:rsid w:val="00094800"/>
    <w:rsid w:val="000972D8"/>
    <w:rsid w:val="000A5E4A"/>
    <w:rsid w:val="000B5669"/>
    <w:rsid w:val="000C317D"/>
    <w:rsid w:val="000C5A2F"/>
    <w:rsid w:val="000C5C2C"/>
    <w:rsid w:val="000C7BB3"/>
    <w:rsid w:val="000D1252"/>
    <w:rsid w:val="000D69BB"/>
    <w:rsid w:val="000E3657"/>
    <w:rsid w:val="000F052B"/>
    <w:rsid w:val="000F73CD"/>
    <w:rsid w:val="00104475"/>
    <w:rsid w:val="00106371"/>
    <w:rsid w:val="0011111A"/>
    <w:rsid w:val="0011488D"/>
    <w:rsid w:val="00115A05"/>
    <w:rsid w:val="001171A2"/>
    <w:rsid w:val="0011755F"/>
    <w:rsid w:val="00130FE5"/>
    <w:rsid w:val="00132C1C"/>
    <w:rsid w:val="0013720D"/>
    <w:rsid w:val="00165F0B"/>
    <w:rsid w:val="001671A5"/>
    <w:rsid w:val="00167AE7"/>
    <w:rsid w:val="0018489A"/>
    <w:rsid w:val="00187348"/>
    <w:rsid w:val="00197335"/>
    <w:rsid w:val="001A277D"/>
    <w:rsid w:val="001B281E"/>
    <w:rsid w:val="001B77C5"/>
    <w:rsid w:val="001C157D"/>
    <w:rsid w:val="001D10D8"/>
    <w:rsid w:val="001D589A"/>
    <w:rsid w:val="001E32A9"/>
    <w:rsid w:val="001E34DF"/>
    <w:rsid w:val="001E3800"/>
    <w:rsid w:val="00201EFB"/>
    <w:rsid w:val="00215EB1"/>
    <w:rsid w:val="00215FFD"/>
    <w:rsid w:val="00220F0A"/>
    <w:rsid w:val="00221EC1"/>
    <w:rsid w:val="00223A76"/>
    <w:rsid w:val="00224039"/>
    <w:rsid w:val="002248F3"/>
    <w:rsid w:val="0022534C"/>
    <w:rsid w:val="00232F7F"/>
    <w:rsid w:val="00234DC2"/>
    <w:rsid w:val="00246267"/>
    <w:rsid w:val="00251C69"/>
    <w:rsid w:val="00254581"/>
    <w:rsid w:val="00254D41"/>
    <w:rsid w:val="00263AD6"/>
    <w:rsid w:val="00271B62"/>
    <w:rsid w:val="00277746"/>
    <w:rsid w:val="00285A0B"/>
    <w:rsid w:val="00293C14"/>
    <w:rsid w:val="00294797"/>
    <w:rsid w:val="00297648"/>
    <w:rsid w:val="00297718"/>
    <w:rsid w:val="002A302A"/>
    <w:rsid w:val="002B6BF5"/>
    <w:rsid w:val="002C038C"/>
    <w:rsid w:val="002D5553"/>
    <w:rsid w:val="002E0979"/>
    <w:rsid w:val="002E0D7E"/>
    <w:rsid w:val="002E1FB6"/>
    <w:rsid w:val="002F0093"/>
    <w:rsid w:val="00302398"/>
    <w:rsid w:val="003062B1"/>
    <w:rsid w:val="00306B82"/>
    <w:rsid w:val="00306D7A"/>
    <w:rsid w:val="00314327"/>
    <w:rsid w:val="003158D6"/>
    <w:rsid w:val="00323046"/>
    <w:rsid w:val="00326D2A"/>
    <w:rsid w:val="0033777F"/>
    <w:rsid w:val="00340C00"/>
    <w:rsid w:val="00352EAD"/>
    <w:rsid w:val="00353F59"/>
    <w:rsid w:val="00356AA0"/>
    <w:rsid w:val="00361B16"/>
    <w:rsid w:val="00364541"/>
    <w:rsid w:val="0036730E"/>
    <w:rsid w:val="003678FB"/>
    <w:rsid w:val="00392AEE"/>
    <w:rsid w:val="0039637A"/>
    <w:rsid w:val="00397B79"/>
    <w:rsid w:val="003B6057"/>
    <w:rsid w:val="003C19BB"/>
    <w:rsid w:val="003C27A8"/>
    <w:rsid w:val="003C4F05"/>
    <w:rsid w:val="003D1D62"/>
    <w:rsid w:val="003E4C90"/>
    <w:rsid w:val="003E6B1E"/>
    <w:rsid w:val="003E7192"/>
    <w:rsid w:val="003F2CB1"/>
    <w:rsid w:val="003F5F4A"/>
    <w:rsid w:val="003F723E"/>
    <w:rsid w:val="00405B17"/>
    <w:rsid w:val="00406150"/>
    <w:rsid w:val="0041246C"/>
    <w:rsid w:val="00417D95"/>
    <w:rsid w:val="004238A9"/>
    <w:rsid w:val="00425A86"/>
    <w:rsid w:val="0043566B"/>
    <w:rsid w:val="004420BC"/>
    <w:rsid w:val="00442703"/>
    <w:rsid w:val="004442F9"/>
    <w:rsid w:val="00453E56"/>
    <w:rsid w:val="004849D1"/>
    <w:rsid w:val="00492C86"/>
    <w:rsid w:val="00495F28"/>
    <w:rsid w:val="004A2B42"/>
    <w:rsid w:val="004A470B"/>
    <w:rsid w:val="004A4D8D"/>
    <w:rsid w:val="004A721E"/>
    <w:rsid w:val="004B272B"/>
    <w:rsid w:val="004B55AE"/>
    <w:rsid w:val="004C0617"/>
    <w:rsid w:val="004C5169"/>
    <w:rsid w:val="004C662F"/>
    <w:rsid w:val="004C7519"/>
    <w:rsid w:val="004D40AB"/>
    <w:rsid w:val="004D6C7B"/>
    <w:rsid w:val="0050586A"/>
    <w:rsid w:val="005076EB"/>
    <w:rsid w:val="00520D62"/>
    <w:rsid w:val="005265DA"/>
    <w:rsid w:val="005313A6"/>
    <w:rsid w:val="005329CB"/>
    <w:rsid w:val="00534453"/>
    <w:rsid w:val="00543474"/>
    <w:rsid w:val="00543E26"/>
    <w:rsid w:val="00544F1C"/>
    <w:rsid w:val="00567FB7"/>
    <w:rsid w:val="00571489"/>
    <w:rsid w:val="00583D7B"/>
    <w:rsid w:val="00590EBF"/>
    <w:rsid w:val="00597C6B"/>
    <w:rsid w:val="005A0E0E"/>
    <w:rsid w:val="005A2555"/>
    <w:rsid w:val="005A38B9"/>
    <w:rsid w:val="005A395F"/>
    <w:rsid w:val="005A4B9E"/>
    <w:rsid w:val="005A7AC9"/>
    <w:rsid w:val="005B6F93"/>
    <w:rsid w:val="005C1545"/>
    <w:rsid w:val="005C5AB8"/>
    <w:rsid w:val="005D7D7B"/>
    <w:rsid w:val="005E2132"/>
    <w:rsid w:val="005E2556"/>
    <w:rsid w:val="005E6860"/>
    <w:rsid w:val="005F1A3B"/>
    <w:rsid w:val="005F26F8"/>
    <w:rsid w:val="005F6B8C"/>
    <w:rsid w:val="00600A54"/>
    <w:rsid w:val="00604543"/>
    <w:rsid w:val="00606CFA"/>
    <w:rsid w:val="00611CFE"/>
    <w:rsid w:val="00613B54"/>
    <w:rsid w:val="00623BD5"/>
    <w:rsid w:val="00627694"/>
    <w:rsid w:val="00627E4F"/>
    <w:rsid w:val="0063255B"/>
    <w:rsid w:val="00633B13"/>
    <w:rsid w:val="006657A7"/>
    <w:rsid w:val="00673733"/>
    <w:rsid w:val="006811F1"/>
    <w:rsid w:val="00682042"/>
    <w:rsid w:val="0069082C"/>
    <w:rsid w:val="00691722"/>
    <w:rsid w:val="00695ABE"/>
    <w:rsid w:val="00696A3A"/>
    <w:rsid w:val="006C7013"/>
    <w:rsid w:val="006C7492"/>
    <w:rsid w:val="006D2967"/>
    <w:rsid w:val="006D62A3"/>
    <w:rsid w:val="006D66CE"/>
    <w:rsid w:val="006D7D06"/>
    <w:rsid w:val="006E7665"/>
    <w:rsid w:val="006F0846"/>
    <w:rsid w:val="006F10DE"/>
    <w:rsid w:val="006F54D6"/>
    <w:rsid w:val="006F6985"/>
    <w:rsid w:val="00713994"/>
    <w:rsid w:val="00717EF8"/>
    <w:rsid w:val="0074309A"/>
    <w:rsid w:val="00754AFA"/>
    <w:rsid w:val="00762E55"/>
    <w:rsid w:val="0076490D"/>
    <w:rsid w:val="007727C1"/>
    <w:rsid w:val="00777E72"/>
    <w:rsid w:val="00780F84"/>
    <w:rsid w:val="00786079"/>
    <w:rsid w:val="00786EC5"/>
    <w:rsid w:val="00790004"/>
    <w:rsid w:val="00794037"/>
    <w:rsid w:val="007C0A5A"/>
    <w:rsid w:val="007C0EF4"/>
    <w:rsid w:val="007C30E6"/>
    <w:rsid w:val="007D3125"/>
    <w:rsid w:val="007D551B"/>
    <w:rsid w:val="007E3E2D"/>
    <w:rsid w:val="007E69FB"/>
    <w:rsid w:val="007F5190"/>
    <w:rsid w:val="00802DFD"/>
    <w:rsid w:val="00812220"/>
    <w:rsid w:val="00813BB8"/>
    <w:rsid w:val="00820B93"/>
    <w:rsid w:val="008214FD"/>
    <w:rsid w:val="0083375F"/>
    <w:rsid w:val="00835736"/>
    <w:rsid w:val="0083573E"/>
    <w:rsid w:val="00837683"/>
    <w:rsid w:val="00860A51"/>
    <w:rsid w:val="0086119C"/>
    <w:rsid w:val="00861CEE"/>
    <w:rsid w:val="00871845"/>
    <w:rsid w:val="00874C13"/>
    <w:rsid w:val="008779E3"/>
    <w:rsid w:val="00890EB9"/>
    <w:rsid w:val="0089592F"/>
    <w:rsid w:val="008C3AC2"/>
    <w:rsid w:val="008C6BB0"/>
    <w:rsid w:val="008D324B"/>
    <w:rsid w:val="008D4D4B"/>
    <w:rsid w:val="008D54B6"/>
    <w:rsid w:val="008E388E"/>
    <w:rsid w:val="008F1F2B"/>
    <w:rsid w:val="008F6595"/>
    <w:rsid w:val="008F78E2"/>
    <w:rsid w:val="00904FD7"/>
    <w:rsid w:val="00905119"/>
    <w:rsid w:val="0091636F"/>
    <w:rsid w:val="00933EA1"/>
    <w:rsid w:val="00946600"/>
    <w:rsid w:val="00950500"/>
    <w:rsid w:val="0097123E"/>
    <w:rsid w:val="00971A53"/>
    <w:rsid w:val="00980501"/>
    <w:rsid w:val="0098100F"/>
    <w:rsid w:val="009822F3"/>
    <w:rsid w:val="00997F3C"/>
    <w:rsid w:val="009A4194"/>
    <w:rsid w:val="009A6B5B"/>
    <w:rsid w:val="009B42E5"/>
    <w:rsid w:val="009B7223"/>
    <w:rsid w:val="009C2771"/>
    <w:rsid w:val="009C6B77"/>
    <w:rsid w:val="009D3FD3"/>
    <w:rsid w:val="009D59C6"/>
    <w:rsid w:val="009E05A4"/>
    <w:rsid w:val="009E424D"/>
    <w:rsid w:val="009E7DE8"/>
    <w:rsid w:val="009F28B9"/>
    <w:rsid w:val="009F624A"/>
    <w:rsid w:val="009F6E76"/>
    <w:rsid w:val="00A00E9C"/>
    <w:rsid w:val="00A10C36"/>
    <w:rsid w:val="00A1601A"/>
    <w:rsid w:val="00A17580"/>
    <w:rsid w:val="00A30D54"/>
    <w:rsid w:val="00A30F42"/>
    <w:rsid w:val="00A4798F"/>
    <w:rsid w:val="00A5488A"/>
    <w:rsid w:val="00A57926"/>
    <w:rsid w:val="00A61F3E"/>
    <w:rsid w:val="00A85C7F"/>
    <w:rsid w:val="00A967F1"/>
    <w:rsid w:val="00AA22B2"/>
    <w:rsid w:val="00AA25E2"/>
    <w:rsid w:val="00AB3999"/>
    <w:rsid w:val="00AB5126"/>
    <w:rsid w:val="00AC051A"/>
    <w:rsid w:val="00AD00A4"/>
    <w:rsid w:val="00AD2977"/>
    <w:rsid w:val="00AE44DB"/>
    <w:rsid w:val="00AE6208"/>
    <w:rsid w:val="00AE79D5"/>
    <w:rsid w:val="00AF4F41"/>
    <w:rsid w:val="00B009E3"/>
    <w:rsid w:val="00B01EBB"/>
    <w:rsid w:val="00B02872"/>
    <w:rsid w:val="00B03D24"/>
    <w:rsid w:val="00B13B96"/>
    <w:rsid w:val="00B15CD5"/>
    <w:rsid w:val="00B1642C"/>
    <w:rsid w:val="00B17CE8"/>
    <w:rsid w:val="00B30FEF"/>
    <w:rsid w:val="00B411CA"/>
    <w:rsid w:val="00B426EC"/>
    <w:rsid w:val="00B53446"/>
    <w:rsid w:val="00B541A0"/>
    <w:rsid w:val="00B561A9"/>
    <w:rsid w:val="00B568F7"/>
    <w:rsid w:val="00B57F4F"/>
    <w:rsid w:val="00B61700"/>
    <w:rsid w:val="00B67045"/>
    <w:rsid w:val="00B70DF0"/>
    <w:rsid w:val="00B71D2C"/>
    <w:rsid w:val="00B7695D"/>
    <w:rsid w:val="00B77670"/>
    <w:rsid w:val="00B7777F"/>
    <w:rsid w:val="00B93DB4"/>
    <w:rsid w:val="00BA0281"/>
    <w:rsid w:val="00BA0327"/>
    <w:rsid w:val="00BC1CEE"/>
    <w:rsid w:val="00BC3A7B"/>
    <w:rsid w:val="00BE2904"/>
    <w:rsid w:val="00BE7D62"/>
    <w:rsid w:val="00BF0F7D"/>
    <w:rsid w:val="00BF5DC8"/>
    <w:rsid w:val="00BF64FE"/>
    <w:rsid w:val="00BF674B"/>
    <w:rsid w:val="00C32769"/>
    <w:rsid w:val="00C34FFE"/>
    <w:rsid w:val="00C3549A"/>
    <w:rsid w:val="00C36A4F"/>
    <w:rsid w:val="00C37BF1"/>
    <w:rsid w:val="00C40593"/>
    <w:rsid w:val="00C501C9"/>
    <w:rsid w:val="00C540B3"/>
    <w:rsid w:val="00C6712E"/>
    <w:rsid w:val="00C71507"/>
    <w:rsid w:val="00C7423C"/>
    <w:rsid w:val="00C801F2"/>
    <w:rsid w:val="00CB0421"/>
    <w:rsid w:val="00CB0D6C"/>
    <w:rsid w:val="00CB3386"/>
    <w:rsid w:val="00CD25ED"/>
    <w:rsid w:val="00CD7642"/>
    <w:rsid w:val="00CF301D"/>
    <w:rsid w:val="00D00433"/>
    <w:rsid w:val="00D1304F"/>
    <w:rsid w:val="00D16F84"/>
    <w:rsid w:val="00D17182"/>
    <w:rsid w:val="00D30262"/>
    <w:rsid w:val="00D65755"/>
    <w:rsid w:val="00D66F4D"/>
    <w:rsid w:val="00D7505A"/>
    <w:rsid w:val="00D84766"/>
    <w:rsid w:val="00D86513"/>
    <w:rsid w:val="00D93BF6"/>
    <w:rsid w:val="00D95AC0"/>
    <w:rsid w:val="00D97C86"/>
    <w:rsid w:val="00DA71A9"/>
    <w:rsid w:val="00DC0CB8"/>
    <w:rsid w:val="00DC1973"/>
    <w:rsid w:val="00DC5707"/>
    <w:rsid w:val="00DD20BB"/>
    <w:rsid w:val="00DD21E5"/>
    <w:rsid w:val="00DD23C1"/>
    <w:rsid w:val="00DD62F6"/>
    <w:rsid w:val="00DE2CCA"/>
    <w:rsid w:val="00DF1D68"/>
    <w:rsid w:val="00DF272C"/>
    <w:rsid w:val="00E07C2F"/>
    <w:rsid w:val="00E3180E"/>
    <w:rsid w:val="00E337D8"/>
    <w:rsid w:val="00E4615B"/>
    <w:rsid w:val="00E50EA3"/>
    <w:rsid w:val="00E51F56"/>
    <w:rsid w:val="00E53079"/>
    <w:rsid w:val="00E65036"/>
    <w:rsid w:val="00E65575"/>
    <w:rsid w:val="00E70D5E"/>
    <w:rsid w:val="00E73F5D"/>
    <w:rsid w:val="00E80B1B"/>
    <w:rsid w:val="00E83AA5"/>
    <w:rsid w:val="00E9434B"/>
    <w:rsid w:val="00EA263C"/>
    <w:rsid w:val="00EA6E3B"/>
    <w:rsid w:val="00EC2CE5"/>
    <w:rsid w:val="00ED0B79"/>
    <w:rsid w:val="00ED5855"/>
    <w:rsid w:val="00ED6AB7"/>
    <w:rsid w:val="00F010FD"/>
    <w:rsid w:val="00F0486F"/>
    <w:rsid w:val="00F2018D"/>
    <w:rsid w:val="00F26F77"/>
    <w:rsid w:val="00F31CEA"/>
    <w:rsid w:val="00F448FA"/>
    <w:rsid w:val="00F52689"/>
    <w:rsid w:val="00F53E2F"/>
    <w:rsid w:val="00F81381"/>
    <w:rsid w:val="00F831ED"/>
    <w:rsid w:val="00F85600"/>
    <w:rsid w:val="00F93515"/>
    <w:rsid w:val="00F93A8E"/>
    <w:rsid w:val="00FB0547"/>
    <w:rsid w:val="00FB1DCC"/>
    <w:rsid w:val="00FC564B"/>
    <w:rsid w:val="00FD010A"/>
    <w:rsid w:val="00FD1BB2"/>
    <w:rsid w:val="0E7DE344"/>
    <w:rsid w:val="17D81E7C"/>
    <w:rsid w:val="182C6BAB"/>
    <w:rsid w:val="23D04C3A"/>
    <w:rsid w:val="25697A94"/>
    <w:rsid w:val="281D54AC"/>
    <w:rsid w:val="2D278ECD"/>
    <w:rsid w:val="3350A090"/>
    <w:rsid w:val="353E2088"/>
    <w:rsid w:val="40B940D7"/>
    <w:rsid w:val="47809EDE"/>
    <w:rsid w:val="49B07470"/>
    <w:rsid w:val="49E2EE9D"/>
    <w:rsid w:val="49F407BD"/>
    <w:rsid w:val="4A4D0658"/>
    <w:rsid w:val="4CA9A2F4"/>
    <w:rsid w:val="52C89B74"/>
    <w:rsid w:val="52E611AE"/>
    <w:rsid w:val="568423B9"/>
    <w:rsid w:val="62CF3246"/>
    <w:rsid w:val="681B2580"/>
    <w:rsid w:val="688A90D7"/>
    <w:rsid w:val="6B8B510D"/>
    <w:rsid w:val="746E5549"/>
    <w:rsid w:val="76609578"/>
    <w:rsid w:val="78BE6F8A"/>
    <w:rsid w:val="7FF3D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25A76"/>
  <w15:docId w15:val="{B924C014-A4E6-5C42-BFE2-4C68A519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 w:line="251" w:lineRule="auto"/>
      <w:ind w:left="10" w:right="6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2" w:hanging="10"/>
      <w:jc w:val="center"/>
      <w:outlineLvl w:val="0"/>
    </w:pPr>
    <w:rPr>
      <w:rFonts w:ascii="Times New Roman" w:eastAsia="Times New Roman" w:hAnsi="Times New Roman" w:cs="Times New Roman"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6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220F0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466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E2904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BE2904"/>
  </w:style>
  <w:style w:type="character" w:styleId="Strong">
    <w:name w:val="Strong"/>
    <w:basedOn w:val="DefaultParagraphFont"/>
    <w:uiPriority w:val="22"/>
    <w:qFormat/>
    <w:rsid w:val="008C6BB0"/>
    <w:rPr>
      <w:b/>
      <w:bCs/>
    </w:rPr>
  </w:style>
  <w:style w:type="character" w:styleId="Hyperlink">
    <w:name w:val="Hyperlink"/>
    <w:basedOn w:val="DefaultParagraphFont"/>
    <w:uiPriority w:val="99"/>
    <w:unhideWhenUsed/>
    <w:rsid w:val="002462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26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B6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F93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B6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F93"/>
    <w:rPr>
      <w:rFonts w:ascii="Times New Roman" w:eastAsia="Times New Roman" w:hAnsi="Times New Roman" w:cs="Times New Roman"/>
      <w:color w:val="00000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8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ihanejean-pierre/Library/Group%20Containers/UBF8T346G9.Office/User%20Content.localized/Templates.localized/Rachel%20Toote--Title.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Rachel Toote--Title.Resume.dotx</Template>
  <TotalTime>6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Resume.JJP</vt:lpstr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Resume.JJP</dc:title>
  <dc:subject/>
  <dc:creator>Microsoft Office User</dc:creator>
  <cp:keywords/>
  <cp:lastModifiedBy>Jihane Toote</cp:lastModifiedBy>
  <cp:revision>1</cp:revision>
  <cp:lastPrinted>2023-01-04T01:17:00Z</cp:lastPrinted>
  <dcterms:created xsi:type="dcterms:W3CDTF">2023-09-09T18:48:00Z</dcterms:created>
  <dcterms:modified xsi:type="dcterms:W3CDTF">2023-09-09T18:54:00Z</dcterms:modified>
</cp:coreProperties>
</file>