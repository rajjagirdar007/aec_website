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8EA4" w14:textId="140DAAE1" w:rsidR="00D10A96" w:rsidRPr="007F5A91" w:rsidRDefault="0040437E" w:rsidP="0040437E">
      <w:pPr>
        <w:pStyle w:val="Title"/>
        <w:rPr>
          <w:rFonts w:ascii="Garamond" w:hAnsi="Garamond"/>
          <w:b/>
          <w:bCs/>
          <w:color w:val="498909"/>
          <w:sz w:val="32"/>
          <w:szCs w:val="32"/>
        </w:rPr>
      </w:pPr>
      <w:r w:rsidRPr="007F5A91">
        <w:rPr>
          <w:rFonts w:ascii="Garamond" w:hAnsi="Garamond"/>
          <w:b/>
          <w:bCs/>
          <w:color w:val="498909"/>
          <w:sz w:val="32"/>
          <w:szCs w:val="32"/>
        </w:rPr>
        <w:t>Anna watson</w:t>
      </w:r>
    </w:p>
    <w:p w14:paraId="053FA8D7" w14:textId="77777777" w:rsidR="004A4D0E" w:rsidRDefault="004A4D0E" w:rsidP="00D10A96">
      <w:pPr>
        <w:pStyle w:val="ContactInfo"/>
        <w:rPr>
          <w:rFonts w:ascii="Garamond" w:hAnsi="Garamond"/>
        </w:rPr>
      </w:pPr>
    </w:p>
    <w:p w14:paraId="227C5A53" w14:textId="5702107E" w:rsidR="00D10A96" w:rsidRPr="0040437E" w:rsidRDefault="0040437E" w:rsidP="00D10A96">
      <w:pPr>
        <w:pStyle w:val="ContactInfo"/>
        <w:rPr>
          <w:rFonts w:ascii="Garamond" w:hAnsi="Garamond"/>
          <w:b/>
          <w:bCs/>
          <w:lang w:val="fr-FR"/>
        </w:rPr>
      </w:pPr>
      <w:r w:rsidRPr="0040437E">
        <w:rPr>
          <w:rFonts w:ascii="Garamond" w:hAnsi="Garamond"/>
          <w:b/>
          <w:bCs/>
        </w:rPr>
        <w:t>Anya.jwatson@gmail.com</w:t>
      </w:r>
    </w:p>
    <w:p w14:paraId="373CAB46" w14:textId="7928C0F2" w:rsidR="00D10A96" w:rsidRPr="0040437E" w:rsidRDefault="0040437E" w:rsidP="0040437E">
      <w:pPr>
        <w:rPr>
          <w:rFonts w:ascii="Garamond" w:hAnsi="Garamond"/>
          <w:b/>
          <w:bCs/>
          <w:sz w:val="24"/>
          <w:szCs w:val="24"/>
        </w:rPr>
      </w:pPr>
      <w:r w:rsidRPr="0040437E">
        <w:rPr>
          <w:rFonts w:ascii="Garamond" w:hAnsi="Garamond"/>
          <w:b/>
          <w:bCs/>
          <w:sz w:val="24"/>
          <w:szCs w:val="24"/>
        </w:rPr>
        <w:t>OBJECTIVE</w:t>
      </w:r>
    </w:p>
    <w:p w14:paraId="241E4C1E" w14:textId="0E62B773" w:rsidR="00D10A96" w:rsidRPr="0040437E" w:rsidRDefault="00D10A96" w:rsidP="00D10A96">
      <w:pPr>
        <w:pStyle w:val="Line"/>
        <w:rPr>
          <w:rFonts w:ascii="Garamond" w:hAnsi="Garamond"/>
        </w:rPr>
      </w:pPr>
      <w:r w:rsidRPr="0040437E">
        <w:rPr>
          <w:rFonts w:ascii="Garamond" w:hAnsi="Garamond"/>
        </w:rPr>
        <mc:AlternateContent>
          <mc:Choice Requires="wps">
            <w:drawing>
              <wp:inline distT="0" distB="0" distL="0" distR="0" wp14:anchorId="5DBF1ABB" wp14:editId="07716901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F7EC2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&#13;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3A70C823" w14:textId="77777777" w:rsidR="00B52821" w:rsidRPr="00B52821" w:rsidRDefault="00B52821" w:rsidP="00B52821">
      <w:pPr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>Adaptable professional with over a decade of diverse experience spanning customer service, management, childcare, and healthcare. Seeking a dynamic position in executive or personal assistance, leveraging a well-established history of adaptability and excellence. Skilled at seamlessly blending various competencies to drive organizational success and contribute to a thriving work environment.</w:t>
      </w:r>
    </w:p>
    <w:p w14:paraId="14CA7E65" w14:textId="58AB3082" w:rsidR="00D10A96" w:rsidRPr="0040437E" w:rsidRDefault="0040437E" w:rsidP="00F41319">
      <w:pPr>
        <w:pStyle w:val="Heading1"/>
        <w:rPr>
          <w:rFonts w:ascii="Garamond" w:hAnsi="Garamond"/>
          <w:b/>
          <w:bCs/>
          <w:sz w:val="24"/>
          <w:szCs w:val="24"/>
        </w:rPr>
      </w:pPr>
      <w:r w:rsidRPr="0040437E">
        <w:rPr>
          <w:rFonts w:ascii="Garamond" w:hAnsi="Garamond"/>
          <w:b/>
          <w:bCs/>
          <w:sz w:val="24"/>
          <w:szCs w:val="24"/>
        </w:rPr>
        <w:t>SKILLS</w:t>
      </w:r>
    </w:p>
    <w:p w14:paraId="375F96EC" w14:textId="77777777" w:rsidR="00D10A96" w:rsidRPr="0040437E" w:rsidRDefault="00D10A96" w:rsidP="00D10A96">
      <w:pPr>
        <w:pStyle w:val="Line"/>
        <w:rPr>
          <w:rFonts w:ascii="Garamond" w:hAnsi="Garamond"/>
        </w:rPr>
      </w:pPr>
      <w:r w:rsidRPr="0040437E">
        <w:rPr>
          <w:rFonts w:ascii="Garamond" w:hAnsi="Garamond"/>
        </w:rPr>
        <mc:AlternateContent>
          <mc:Choice Requires="wps">
            <w:drawing>
              <wp:inline distT="0" distB="0" distL="0" distR="0" wp14:anchorId="24D60283" wp14:editId="412B2971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1CE4C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" strokecolor="#bfbfbf" strokeweight=".5pt">
                <v:stroke joinstyle="miter"/>
                <w10:anchorlock/>
              </v:line>
            </w:pict>
          </mc:Fallback>
        </mc:AlternateContent>
      </w:r>
    </w:p>
    <w:p w14:paraId="5DA1E114" w14:textId="35FE79BA" w:rsidR="00FB4F2D" w:rsidRPr="00FB4F2D" w:rsidRDefault="00FB4F2D" w:rsidP="00FB4F2D">
      <w:pPr>
        <w:pStyle w:val="ListParagraph"/>
        <w:numPr>
          <w:ilvl w:val="0"/>
          <w:numId w:val="30"/>
        </w:numPr>
        <w:rPr>
          <w:rFonts w:ascii="Garamond" w:hAnsi="Garamond"/>
        </w:rPr>
      </w:pPr>
      <w:r w:rsidRPr="00FB4F2D">
        <w:rPr>
          <w:rFonts w:ascii="Garamond" w:hAnsi="Garamond"/>
        </w:rPr>
        <w:t>E</w:t>
      </w:r>
      <w:r w:rsidR="0040437E" w:rsidRPr="00FB4F2D">
        <w:rPr>
          <w:rFonts w:ascii="Garamond" w:hAnsi="Garamond"/>
        </w:rPr>
        <w:t>xpertise i</w:t>
      </w:r>
      <w:r>
        <w:rPr>
          <w:rFonts w:ascii="Garamond" w:hAnsi="Garamond"/>
        </w:rPr>
        <w:t>n Microsoft Suite</w:t>
      </w:r>
      <w:r w:rsidR="00B9216A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Google </w:t>
      </w:r>
      <w:r w:rsidR="00B9216A">
        <w:rPr>
          <w:rFonts w:ascii="Garamond" w:hAnsi="Garamond"/>
        </w:rPr>
        <w:t>Workspace</w:t>
      </w:r>
      <w:r>
        <w:rPr>
          <w:rFonts w:ascii="Garamond" w:hAnsi="Garamond"/>
        </w:rPr>
        <w:t>, Concur</w:t>
      </w:r>
      <w:r w:rsidR="004A4D0E">
        <w:rPr>
          <w:rFonts w:ascii="Garamond" w:hAnsi="Garamond"/>
        </w:rPr>
        <w:t xml:space="preserve">, QuickBooks </w:t>
      </w:r>
    </w:p>
    <w:p w14:paraId="499456B5" w14:textId="663D675B" w:rsidR="00FB4F2D" w:rsidRPr="00FB4F2D" w:rsidRDefault="00FB4F2D" w:rsidP="00FB4F2D">
      <w:pPr>
        <w:pStyle w:val="ListParagraph"/>
        <w:numPr>
          <w:ilvl w:val="0"/>
          <w:numId w:val="30"/>
        </w:numPr>
        <w:rPr>
          <w:rFonts w:ascii="Garamond" w:hAnsi="Garamond"/>
        </w:rPr>
      </w:pPr>
      <w:r w:rsidRPr="00FB4F2D">
        <w:rPr>
          <w:rFonts w:ascii="Garamond" w:hAnsi="Garamond"/>
        </w:rPr>
        <w:t>Familiarity with project management platforms</w:t>
      </w:r>
      <w:r w:rsidR="00B9216A">
        <w:rPr>
          <w:rFonts w:ascii="Garamond" w:hAnsi="Garamond"/>
        </w:rPr>
        <w:t xml:space="preserve"> including Asana, and Trello</w:t>
      </w:r>
    </w:p>
    <w:p w14:paraId="2E637AFA" w14:textId="0C1A4107" w:rsidR="00FB4F2D" w:rsidRPr="00A60DD9" w:rsidRDefault="0040437E" w:rsidP="00A60DD9">
      <w:pPr>
        <w:pStyle w:val="ListParagraph"/>
        <w:numPr>
          <w:ilvl w:val="0"/>
          <w:numId w:val="29"/>
        </w:numPr>
        <w:rPr>
          <w:rFonts w:ascii="Garamond" w:hAnsi="Garamond"/>
        </w:rPr>
      </w:pPr>
      <w:r w:rsidRPr="00FB4F2D">
        <w:rPr>
          <w:rFonts w:ascii="Garamond" w:hAnsi="Garamond"/>
        </w:rPr>
        <w:t xml:space="preserve">Proficient in web </w:t>
      </w:r>
      <w:r w:rsidR="00B9216A">
        <w:rPr>
          <w:rFonts w:ascii="Garamond" w:hAnsi="Garamond"/>
        </w:rPr>
        <w:t xml:space="preserve">design and </w:t>
      </w:r>
      <w:r w:rsidRPr="00FB4F2D">
        <w:rPr>
          <w:rFonts w:ascii="Garamond" w:hAnsi="Garamond"/>
        </w:rPr>
        <w:t xml:space="preserve">development, </w:t>
      </w:r>
      <w:r w:rsidR="00B9216A">
        <w:rPr>
          <w:rFonts w:ascii="Garamond" w:hAnsi="Garamond"/>
        </w:rPr>
        <w:t>c</w:t>
      </w:r>
      <w:r w:rsidR="00A60DD9">
        <w:rPr>
          <w:rFonts w:ascii="Garamond" w:hAnsi="Garamond"/>
        </w:rPr>
        <w:t>reative image manipulation and enhancement</w:t>
      </w:r>
      <w:r w:rsidR="00A60DD9">
        <w:rPr>
          <w:rFonts w:ascii="Garamond" w:hAnsi="Garamond"/>
        </w:rPr>
        <w:t xml:space="preserve"> (</w:t>
      </w:r>
      <w:r w:rsidR="00FB4F2D" w:rsidRPr="00A60DD9">
        <w:rPr>
          <w:rFonts w:ascii="Garamond" w:hAnsi="Garamond"/>
        </w:rPr>
        <w:t>Adobe Creative Cloud</w:t>
      </w:r>
      <w:r w:rsidR="00A60DD9">
        <w:rPr>
          <w:rFonts w:ascii="Garamond" w:hAnsi="Garamond"/>
        </w:rPr>
        <w:t>)</w:t>
      </w:r>
    </w:p>
    <w:p w14:paraId="719FF23E" w14:textId="0E229D3E" w:rsidR="00D10A96" w:rsidRPr="0040437E" w:rsidRDefault="0040437E" w:rsidP="00DC1B52">
      <w:pPr>
        <w:pStyle w:val="Heading1"/>
        <w:rPr>
          <w:rFonts w:ascii="Garamond" w:hAnsi="Garamond"/>
          <w:b/>
          <w:bCs/>
          <w:sz w:val="24"/>
          <w:szCs w:val="24"/>
        </w:rPr>
      </w:pPr>
      <w:r w:rsidRPr="0040437E">
        <w:rPr>
          <w:rFonts w:ascii="Garamond" w:hAnsi="Garamond"/>
          <w:b/>
          <w:bCs/>
          <w:sz w:val="24"/>
          <w:szCs w:val="24"/>
        </w:rPr>
        <w:t>EXPERIENCE</w:t>
      </w:r>
    </w:p>
    <w:p w14:paraId="18ED23CA" w14:textId="29F60A06" w:rsidR="0040437E" w:rsidRPr="0040437E" w:rsidRDefault="00D10A96" w:rsidP="0040437E">
      <w:pPr>
        <w:pStyle w:val="Line"/>
        <w:rPr>
          <w:rFonts w:ascii="Garamond" w:hAnsi="Garamond"/>
        </w:rPr>
      </w:pPr>
      <w:r w:rsidRPr="0040437E">
        <w:rPr>
          <w:rFonts w:ascii="Garamond" w:hAnsi="Garamond"/>
        </w:rPr>
        <mc:AlternateContent>
          <mc:Choice Requires="wps">
            <w:drawing>
              <wp:inline distT="0" distB="0" distL="0" distR="0" wp14:anchorId="2FE1A354" wp14:editId="7E4387BB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EF0820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" strokecolor="#bfbfbf" strokeweight=".5pt">
                <v:stroke joinstyle="miter"/>
                <w10:anchorlock/>
              </v:line>
            </w:pict>
          </mc:Fallback>
        </mc:AlternateContent>
      </w:r>
    </w:p>
    <w:p w14:paraId="09A36645" w14:textId="64FA5E28" w:rsidR="00B52821" w:rsidRPr="00B52821" w:rsidRDefault="00B52821" w:rsidP="00B52821">
      <w:pPr>
        <w:spacing w:before="0" w:line="288" w:lineRule="auto"/>
        <w:rPr>
          <w:rFonts w:ascii="Garamond" w:hAnsi="Garamond"/>
          <w:b/>
          <w:bCs/>
          <w:sz w:val="24"/>
          <w:szCs w:val="24"/>
        </w:rPr>
      </w:pPr>
      <w:r w:rsidRPr="00B52821">
        <w:rPr>
          <w:rFonts w:ascii="Garamond" w:hAnsi="Garamond"/>
          <w:b/>
          <w:bCs/>
          <w:sz w:val="24"/>
          <w:szCs w:val="24"/>
        </w:rPr>
        <w:t>Personal Assistant | Childcare Expert | Art Enthusiast</w:t>
      </w:r>
    </w:p>
    <w:p w14:paraId="5C970CED" w14:textId="77777777" w:rsidR="00B52821" w:rsidRPr="00B52821" w:rsidRDefault="00B52821" w:rsidP="00B52821">
      <w:pPr>
        <w:spacing w:before="0" w:line="288" w:lineRule="auto"/>
        <w:ind w:left="720"/>
        <w:rPr>
          <w:rFonts w:ascii="Garamond" w:hAnsi="Garamond"/>
          <w:b/>
          <w:bCs/>
        </w:rPr>
      </w:pPr>
      <w:r w:rsidRPr="00B52821">
        <w:rPr>
          <w:rFonts w:ascii="Garamond" w:hAnsi="Garamond"/>
          <w:b/>
          <w:bCs/>
        </w:rPr>
        <w:t>Self-Employed, Plainsboro, NJ, June 2012 - Present</w:t>
      </w:r>
    </w:p>
    <w:p w14:paraId="29D7D237" w14:textId="77777777" w:rsidR="00B52821" w:rsidRPr="00B52821" w:rsidRDefault="00B52821" w:rsidP="00B52821">
      <w:pPr>
        <w:numPr>
          <w:ilvl w:val="0"/>
          <w:numId w:val="25"/>
        </w:numPr>
        <w:spacing w:before="0" w:line="288" w:lineRule="auto"/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>Applied positive behavior management techniques, facilitating rapid social and emotional development in children.</w:t>
      </w:r>
    </w:p>
    <w:p w14:paraId="57A853F5" w14:textId="77777777" w:rsidR="00B52821" w:rsidRPr="00B52821" w:rsidRDefault="00B52821" w:rsidP="00B52821">
      <w:pPr>
        <w:numPr>
          <w:ilvl w:val="0"/>
          <w:numId w:val="25"/>
        </w:numPr>
        <w:spacing w:before="0" w:line="288" w:lineRule="auto"/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>Delivered top-tier care with efficiency for a diverse group of 12+ children, ages 6 months to 16 years.</w:t>
      </w:r>
    </w:p>
    <w:p w14:paraId="6FA9BEE2" w14:textId="77777777" w:rsidR="00B52821" w:rsidRPr="00B52821" w:rsidRDefault="00B52821" w:rsidP="00B52821">
      <w:pPr>
        <w:numPr>
          <w:ilvl w:val="0"/>
          <w:numId w:val="25"/>
        </w:numPr>
        <w:spacing w:before="0" w:line="288" w:lineRule="auto"/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>Spearheaded dynamic creative and athletic activities, resulting in accelerated educational development and notable test score improvements.</w:t>
      </w:r>
    </w:p>
    <w:p w14:paraId="7BBE70EC" w14:textId="34819A34" w:rsidR="00B52821" w:rsidRPr="00B52821" w:rsidRDefault="00B52821" w:rsidP="00B52821">
      <w:pPr>
        <w:spacing w:before="0" w:line="288" w:lineRule="auto"/>
        <w:rPr>
          <w:rFonts w:ascii="Garamond" w:hAnsi="Garamond"/>
          <w:b/>
          <w:bCs/>
          <w:sz w:val="24"/>
          <w:szCs w:val="24"/>
        </w:rPr>
      </w:pPr>
      <w:r w:rsidRPr="00B52821">
        <w:rPr>
          <w:rFonts w:ascii="Garamond" w:hAnsi="Garamond"/>
          <w:b/>
          <w:bCs/>
          <w:sz w:val="24"/>
          <w:szCs w:val="24"/>
        </w:rPr>
        <w:t>Administrative Specialist | Certified Nursing Assistant (CNA)</w:t>
      </w:r>
    </w:p>
    <w:p w14:paraId="53FF046B" w14:textId="77777777" w:rsidR="00B52821" w:rsidRPr="00B52821" w:rsidRDefault="00B52821" w:rsidP="00B52821">
      <w:pPr>
        <w:spacing w:before="0" w:line="288" w:lineRule="auto"/>
        <w:ind w:left="720"/>
        <w:rPr>
          <w:rFonts w:ascii="Garamond" w:hAnsi="Garamond"/>
        </w:rPr>
      </w:pPr>
      <w:r w:rsidRPr="00B52821">
        <w:rPr>
          <w:rFonts w:ascii="Garamond" w:hAnsi="Garamond"/>
          <w:b/>
          <w:bCs/>
        </w:rPr>
        <w:t>Special Private Home Care, June 2021 - Present</w:t>
      </w:r>
    </w:p>
    <w:p w14:paraId="79597248" w14:textId="65A69FC4" w:rsidR="00B52821" w:rsidRPr="00B52821" w:rsidRDefault="00B52821" w:rsidP="00B52821">
      <w:pPr>
        <w:spacing w:before="0" w:line="288" w:lineRule="auto"/>
        <w:ind w:left="720"/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>Administrative Specialist:</w:t>
      </w:r>
    </w:p>
    <w:p w14:paraId="77822632" w14:textId="77777777" w:rsidR="00B52821" w:rsidRPr="00B52821" w:rsidRDefault="00B52821" w:rsidP="00B52821">
      <w:pPr>
        <w:numPr>
          <w:ilvl w:val="0"/>
          <w:numId w:val="20"/>
        </w:numPr>
        <w:spacing w:before="0" w:line="288" w:lineRule="auto"/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>Managed administrative tasks with precision and efficiency in healthcare settings.</w:t>
      </w:r>
    </w:p>
    <w:p w14:paraId="57003789" w14:textId="77777777" w:rsidR="00B52821" w:rsidRPr="00B52821" w:rsidRDefault="00B52821" w:rsidP="00B52821">
      <w:pPr>
        <w:numPr>
          <w:ilvl w:val="0"/>
          <w:numId w:val="20"/>
        </w:numPr>
        <w:spacing w:before="0" w:line="288" w:lineRule="auto"/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>Handled documentation, scheduling, and communication to ensure the smooth functioning of the administrative side of healthcare operations.</w:t>
      </w:r>
    </w:p>
    <w:p w14:paraId="3E5F67D9" w14:textId="35723CBE" w:rsidR="00B52821" w:rsidRPr="00B52821" w:rsidRDefault="00B52821" w:rsidP="00B52821">
      <w:pPr>
        <w:spacing w:before="0" w:line="288" w:lineRule="auto"/>
        <w:ind w:left="720"/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>Certified Nursing Assistant (CNA):</w:t>
      </w:r>
    </w:p>
    <w:p w14:paraId="6D1FCAF1" w14:textId="77777777" w:rsidR="00B52821" w:rsidRPr="00B52821" w:rsidRDefault="00B52821" w:rsidP="00B52821">
      <w:pPr>
        <w:numPr>
          <w:ilvl w:val="0"/>
          <w:numId w:val="21"/>
        </w:numPr>
        <w:spacing w:before="0" w:line="288" w:lineRule="auto"/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>Provided compassionate patient care with speed and attention to detail across diverse healthcare settings.</w:t>
      </w:r>
    </w:p>
    <w:p w14:paraId="77B97AF4" w14:textId="77777777" w:rsidR="00B52821" w:rsidRPr="00B52821" w:rsidRDefault="00B52821" w:rsidP="00B52821">
      <w:pPr>
        <w:numPr>
          <w:ilvl w:val="0"/>
          <w:numId w:val="21"/>
        </w:numPr>
        <w:spacing w:before="0" w:line="288" w:lineRule="auto"/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>Recorded vital signs, observations, and administered wound care with meticulous attention to detail.</w:t>
      </w:r>
    </w:p>
    <w:p w14:paraId="21AEE924" w14:textId="77777777" w:rsidR="00B52821" w:rsidRDefault="00B52821" w:rsidP="00B52821">
      <w:pPr>
        <w:numPr>
          <w:ilvl w:val="0"/>
          <w:numId w:val="21"/>
        </w:numPr>
        <w:spacing w:before="0" w:line="288" w:lineRule="auto"/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>Recognized as a top-performing CNA, receiving offers for full-time positions at various healthcare facilities.</w:t>
      </w:r>
    </w:p>
    <w:p w14:paraId="42E1941B" w14:textId="77777777" w:rsidR="00B52821" w:rsidRPr="00B52821" w:rsidRDefault="00B52821" w:rsidP="00B52821">
      <w:pPr>
        <w:spacing w:before="0" w:line="288" w:lineRule="auto"/>
        <w:rPr>
          <w:rFonts w:ascii="Garamond" w:hAnsi="Garamond"/>
          <w:b/>
          <w:bCs/>
          <w:sz w:val="24"/>
          <w:szCs w:val="24"/>
        </w:rPr>
      </w:pPr>
      <w:r w:rsidRPr="00B52821">
        <w:rPr>
          <w:rFonts w:ascii="Garamond" w:hAnsi="Garamond"/>
          <w:b/>
          <w:bCs/>
          <w:sz w:val="24"/>
          <w:szCs w:val="24"/>
        </w:rPr>
        <w:t>Administrative Specialist | Studio Manager</w:t>
      </w:r>
    </w:p>
    <w:p w14:paraId="62FB9E8E" w14:textId="77777777" w:rsidR="00B52821" w:rsidRPr="00B52821" w:rsidRDefault="00B52821" w:rsidP="00B52821">
      <w:pPr>
        <w:spacing w:before="0" w:line="288" w:lineRule="auto"/>
        <w:ind w:left="720"/>
        <w:rPr>
          <w:rFonts w:ascii="Garamond" w:hAnsi="Garamond"/>
        </w:rPr>
      </w:pPr>
      <w:r w:rsidRPr="00B52821">
        <w:rPr>
          <w:rFonts w:ascii="Garamond" w:hAnsi="Garamond"/>
          <w:b/>
          <w:bCs/>
        </w:rPr>
        <w:t>Picture People, Princeton, NJ, February 2018 - January 2021</w:t>
      </w:r>
    </w:p>
    <w:p w14:paraId="69FEAA1D" w14:textId="77777777" w:rsidR="00B52821" w:rsidRPr="00B52821" w:rsidRDefault="00B52821" w:rsidP="00B52821">
      <w:pPr>
        <w:numPr>
          <w:ilvl w:val="0"/>
          <w:numId w:val="22"/>
        </w:numPr>
        <w:spacing w:before="0" w:line="288" w:lineRule="auto"/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>Successfully scheduled and managed over 15 daily photography sessions with efficiency.</w:t>
      </w:r>
    </w:p>
    <w:p w14:paraId="69D11664" w14:textId="77777777" w:rsidR="00B52821" w:rsidRPr="00B52821" w:rsidRDefault="00B52821" w:rsidP="00B52821">
      <w:pPr>
        <w:numPr>
          <w:ilvl w:val="0"/>
          <w:numId w:val="22"/>
        </w:numPr>
        <w:spacing w:before="0" w:line="288" w:lineRule="auto"/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>Mentored and trained new photographers promptly in camera equipment operation, studio lighting, and company-approved editing software.</w:t>
      </w:r>
    </w:p>
    <w:p w14:paraId="2531B154" w14:textId="66E035EA" w:rsidR="00B52821" w:rsidRDefault="00B52821" w:rsidP="0040437E">
      <w:pPr>
        <w:numPr>
          <w:ilvl w:val="0"/>
          <w:numId w:val="22"/>
        </w:numPr>
        <w:spacing w:before="0" w:line="288" w:lineRule="auto"/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 xml:space="preserve">Meticulously reviewed final proofs, ensuring </w:t>
      </w:r>
      <w:r w:rsidR="00FB4F2D" w:rsidRPr="00B52821">
        <w:rPr>
          <w:rFonts w:ascii="Garamond" w:hAnsi="Garamond"/>
          <w:sz w:val="20"/>
          <w:szCs w:val="20"/>
        </w:rPr>
        <w:t>quality,</w:t>
      </w:r>
      <w:r w:rsidRPr="00B52821">
        <w:rPr>
          <w:rFonts w:ascii="Garamond" w:hAnsi="Garamond"/>
          <w:sz w:val="20"/>
          <w:szCs w:val="20"/>
        </w:rPr>
        <w:t xml:space="preserve"> and making timely adjustments before the final sale.</w:t>
      </w:r>
    </w:p>
    <w:p w14:paraId="08A6211D" w14:textId="77777777" w:rsidR="00B52821" w:rsidRPr="00B52821" w:rsidRDefault="00B52821" w:rsidP="00B52821">
      <w:pPr>
        <w:spacing w:before="0" w:line="288" w:lineRule="auto"/>
        <w:rPr>
          <w:rFonts w:ascii="Garamond" w:hAnsi="Garamond"/>
          <w:b/>
          <w:bCs/>
          <w:sz w:val="24"/>
          <w:szCs w:val="24"/>
        </w:rPr>
      </w:pPr>
      <w:r w:rsidRPr="00B52821">
        <w:rPr>
          <w:rFonts w:ascii="Garamond" w:hAnsi="Garamond"/>
          <w:b/>
          <w:bCs/>
          <w:sz w:val="24"/>
          <w:szCs w:val="24"/>
        </w:rPr>
        <w:t>Office Manager | Administrative Lead</w:t>
      </w:r>
    </w:p>
    <w:p w14:paraId="685102B7" w14:textId="77777777" w:rsidR="00B52821" w:rsidRPr="00B52821" w:rsidRDefault="00B52821" w:rsidP="00B52821">
      <w:pPr>
        <w:spacing w:before="0" w:line="288" w:lineRule="auto"/>
        <w:ind w:left="720"/>
        <w:rPr>
          <w:rFonts w:ascii="Garamond" w:hAnsi="Garamond"/>
        </w:rPr>
      </w:pPr>
      <w:r w:rsidRPr="00B52821">
        <w:rPr>
          <w:rFonts w:ascii="Garamond" w:hAnsi="Garamond"/>
          <w:b/>
          <w:bCs/>
        </w:rPr>
        <w:t>Eclair Cafe, Plainsboro, NJ, September 2012 - March 2018</w:t>
      </w:r>
    </w:p>
    <w:p w14:paraId="06E214A1" w14:textId="77777777" w:rsidR="00B52821" w:rsidRPr="00B52821" w:rsidRDefault="00B52821" w:rsidP="00B52821">
      <w:pPr>
        <w:numPr>
          <w:ilvl w:val="0"/>
          <w:numId w:val="23"/>
        </w:numPr>
        <w:spacing w:before="0" w:line="288" w:lineRule="auto"/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>Executed vital business administration functions with precision—staff scheduling, payroll support, cash register management, and supply procurement.</w:t>
      </w:r>
    </w:p>
    <w:p w14:paraId="2A3E186A" w14:textId="77777777" w:rsidR="00B52821" w:rsidRPr="00B52821" w:rsidRDefault="00B52821" w:rsidP="00B52821">
      <w:pPr>
        <w:numPr>
          <w:ilvl w:val="0"/>
          <w:numId w:val="23"/>
        </w:numPr>
        <w:spacing w:before="0" w:line="288" w:lineRule="auto"/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>Led strategic meetings efficiently to drive sales and motivate the team.</w:t>
      </w:r>
    </w:p>
    <w:p w14:paraId="2B3B6FA1" w14:textId="77777777" w:rsidR="00B52821" w:rsidRPr="00B52821" w:rsidRDefault="00B52821" w:rsidP="00B52821">
      <w:pPr>
        <w:numPr>
          <w:ilvl w:val="0"/>
          <w:numId w:val="23"/>
        </w:numPr>
        <w:spacing w:before="0" w:line="288" w:lineRule="auto"/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>Played a pivotal role in rebranding the cafe swiftly with new designs and menus, recruiting new talent, leading to a management position offer due to unparalleled store success.</w:t>
      </w:r>
    </w:p>
    <w:p w14:paraId="163AFD3B" w14:textId="77777777" w:rsidR="00B52821" w:rsidRPr="00B52821" w:rsidRDefault="00B52821" w:rsidP="00B52821">
      <w:pPr>
        <w:rPr>
          <w:rFonts w:ascii="Garamond" w:hAnsi="Garamond"/>
        </w:rPr>
      </w:pPr>
      <w:r w:rsidRPr="004A4D0E">
        <w:rPr>
          <w:rFonts w:ascii="Garamond" w:hAnsi="Garamond"/>
          <w:b/>
          <w:bCs/>
          <w:sz w:val="24"/>
          <w:szCs w:val="24"/>
        </w:rPr>
        <w:t>Education</w:t>
      </w:r>
      <w:r w:rsidRPr="00B52821">
        <w:rPr>
          <w:rFonts w:ascii="Garamond" w:hAnsi="Garamond"/>
          <w:b/>
          <w:bCs/>
        </w:rPr>
        <w:t>:</w:t>
      </w:r>
    </w:p>
    <w:p w14:paraId="38A64558" w14:textId="0572763E" w:rsidR="00D10A96" w:rsidRPr="00B52821" w:rsidRDefault="00B52821" w:rsidP="00F02E6B">
      <w:pPr>
        <w:numPr>
          <w:ilvl w:val="0"/>
          <w:numId w:val="24"/>
        </w:numPr>
        <w:rPr>
          <w:rFonts w:ascii="Garamond" w:hAnsi="Garamond"/>
          <w:sz w:val="20"/>
          <w:szCs w:val="20"/>
        </w:rPr>
      </w:pPr>
      <w:r w:rsidRPr="00B52821">
        <w:rPr>
          <w:rFonts w:ascii="Garamond" w:hAnsi="Garamond"/>
          <w:sz w:val="20"/>
          <w:szCs w:val="20"/>
        </w:rPr>
        <w:t>BA Psychology, Rutgers University</w:t>
      </w:r>
    </w:p>
    <w:sectPr w:rsidR="00D10A96" w:rsidRPr="00B52821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B7F8" w14:textId="77777777" w:rsidR="00F336DE" w:rsidRDefault="00F336DE">
      <w:r>
        <w:separator/>
      </w:r>
    </w:p>
  </w:endnote>
  <w:endnote w:type="continuationSeparator" w:id="0">
    <w:p w14:paraId="03EFE2DE" w14:textId="77777777" w:rsidR="00F336DE" w:rsidRDefault="00F3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20B0604020202020204"/>
    <w:charset w:val="00"/>
    <w:family w:val="roman"/>
    <w:notTrueType/>
    <w:pitch w:val="default"/>
  </w:font>
  <w:font w:name="Tahoma (Body CS)">
    <w:altName w:val="Tahom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10B1" w14:textId="77777777" w:rsidR="00F336DE" w:rsidRDefault="00F336DE">
      <w:r>
        <w:separator/>
      </w:r>
    </w:p>
  </w:footnote>
  <w:footnote w:type="continuationSeparator" w:id="0">
    <w:p w14:paraId="303DF256" w14:textId="77777777" w:rsidR="00F336DE" w:rsidRDefault="00F33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2283D"/>
    <w:multiLevelType w:val="hybridMultilevel"/>
    <w:tmpl w:val="557C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CF2231"/>
    <w:multiLevelType w:val="hybridMultilevel"/>
    <w:tmpl w:val="BDA4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E4EA8"/>
    <w:multiLevelType w:val="hybridMultilevel"/>
    <w:tmpl w:val="7D42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A67D8B"/>
    <w:multiLevelType w:val="multilevel"/>
    <w:tmpl w:val="FF8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3E4F37"/>
    <w:multiLevelType w:val="multilevel"/>
    <w:tmpl w:val="7254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1733E"/>
    <w:multiLevelType w:val="multilevel"/>
    <w:tmpl w:val="ABB2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12603"/>
    <w:multiLevelType w:val="multilevel"/>
    <w:tmpl w:val="E24C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7593A"/>
    <w:multiLevelType w:val="multilevel"/>
    <w:tmpl w:val="B90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24070"/>
    <w:multiLevelType w:val="multilevel"/>
    <w:tmpl w:val="B26C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4132F"/>
    <w:multiLevelType w:val="multilevel"/>
    <w:tmpl w:val="36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167B88"/>
    <w:multiLevelType w:val="hybridMultilevel"/>
    <w:tmpl w:val="E7F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0E7B4F"/>
    <w:multiLevelType w:val="multilevel"/>
    <w:tmpl w:val="B3F6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B45E14"/>
    <w:multiLevelType w:val="multilevel"/>
    <w:tmpl w:val="BA38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97404C"/>
    <w:multiLevelType w:val="multilevel"/>
    <w:tmpl w:val="DAF2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D3497"/>
    <w:multiLevelType w:val="multilevel"/>
    <w:tmpl w:val="85C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11D13"/>
    <w:multiLevelType w:val="hybridMultilevel"/>
    <w:tmpl w:val="DD14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70923CE"/>
    <w:multiLevelType w:val="multilevel"/>
    <w:tmpl w:val="9E28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21"/>
  </w:num>
  <w:num w:numId="12" w16cid:durableId="973682587">
    <w:abstractNumId w:val="24"/>
  </w:num>
  <w:num w:numId="13" w16cid:durableId="290981187">
    <w:abstractNumId w:val="28"/>
  </w:num>
  <w:num w:numId="14" w16cid:durableId="20671297">
    <w:abstractNumId w:val="17"/>
  </w:num>
  <w:num w:numId="15" w16cid:durableId="471288571">
    <w:abstractNumId w:val="26"/>
  </w:num>
  <w:num w:numId="16" w16cid:durableId="822434158">
    <w:abstractNumId w:val="22"/>
  </w:num>
  <w:num w:numId="17" w16cid:durableId="1948804443">
    <w:abstractNumId w:val="15"/>
  </w:num>
  <w:num w:numId="18" w16cid:durableId="1047682054">
    <w:abstractNumId w:val="16"/>
  </w:num>
  <w:num w:numId="19" w16cid:durableId="1331133860">
    <w:abstractNumId w:val="14"/>
  </w:num>
  <w:num w:numId="20" w16cid:durableId="910386796">
    <w:abstractNumId w:val="19"/>
  </w:num>
  <w:num w:numId="21" w16cid:durableId="1131511014">
    <w:abstractNumId w:val="13"/>
  </w:num>
  <w:num w:numId="22" w16cid:durableId="2015573562">
    <w:abstractNumId w:val="29"/>
  </w:num>
  <w:num w:numId="23" w16cid:durableId="1899242067">
    <w:abstractNumId w:val="23"/>
  </w:num>
  <w:num w:numId="24" w16cid:durableId="1033578452">
    <w:abstractNumId w:val="18"/>
  </w:num>
  <w:num w:numId="25" w16cid:durableId="964969051">
    <w:abstractNumId w:val="25"/>
  </w:num>
  <w:num w:numId="26" w16cid:durableId="459153309">
    <w:abstractNumId w:val="11"/>
  </w:num>
  <w:num w:numId="27" w16cid:durableId="805851863">
    <w:abstractNumId w:val="20"/>
  </w:num>
  <w:num w:numId="28" w16cid:durableId="179780091">
    <w:abstractNumId w:val="12"/>
  </w:num>
  <w:num w:numId="29" w16cid:durableId="2128427934">
    <w:abstractNumId w:val="27"/>
  </w:num>
  <w:num w:numId="30" w16cid:durableId="19483931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7E"/>
    <w:rsid w:val="00016A20"/>
    <w:rsid w:val="00021847"/>
    <w:rsid w:val="0003406D"/>
    <w:rsid w:val="000425C6"/>
    <w:rsid w:val="00044D31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1659D"/>
    <w:rsid w:val="002256D0"/>
    <w:rsid w:val="002474A1"/>
    <w:rsid w:val="00254EBD"/>
    <w:rsid w:val="00277A50"/>
    <w:rsid w:val="00283C8C"/>
    <w:rsid w:val="0028502B"/>
    <w:rsid w:val="002A0482"/>
    <w:rsid w:val="002E51C3"/>
    <w:rsid w:val="002F47D4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0437E"/>
    <w:rsid w:val="00416446"/>
    <w:rsid w:val="004459B3"/>
    <w:rsid w:val="00447670"/>
    <w:rsid w:val="00453BB4"/>
    <w:rsid w:val="00472504"/>
    <w:rsid w:val="00475147"/>
    <w:rsid w:val="00475E08"/>
    <w:rsid w:val="00490268"/>
    <w:rsid w:val="004A4D0E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29CA"/>
    <w:rsid w:val="005B7925"/>
    <w:rsid w:val="005D4CD2"/>
    <w:rsid w:val="005E03E9"/>
    <w:rsid w:val="005F373F"/>
    <w:rsid w:val="005F3EB7"/>
    <w:rsid w:val="006175D0"/>
    <w:rsid w:val="00620956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1348"/>
    <w:rsid w:val="00726583"/>
    <w:rsid w:val="0073379B"/>
    <w:rsid w:val="007456D5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7F5A91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36886"/>
    <w:rsid w:val="009719F3"/>
    <w:rsid w:val="00971A48"/>
    <w:rsid w:val="00972ECD"/>
    <w:rsid w:val="009C55E7"/>
    <w:rsid w:val="009F3760"/>
    <w:rsid w:val="00A239BF"/>
    <w:rsid w:val="00A46867"/>
    <w:rsid w:val="00A537EA"/>
    <w:rsid w:val="00A60DD9"/>
    <w:rsid w:val="00A82923"/>
    <w:rsid w:val="00AB6CCF"/>
    <w:rsid w:val="00AC6978"/>
    <w:rsid w:val="00AE18D5"/>
    <w:rsid w:val="00AE5969"/>
    <w:rsid w:val="00B0548E"/>
    <w:rsid w:val="00B06F91"/>
    <w:rsid w:val="00B33C46"/>
    <w:rsid w:val="00B3639D"/>
    <w:rsid w:val="00B52821"/>
    <w:rsid w:val="00B550F6"/>
    <w:rsid w:val="00B61032"/>
    <w:rsid w:val="00B9216A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075B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E2BD0"/>
    <w:rsid w:val="00DE55F0"/>
    <w:rsid w:val="00DF055B"/>
    <w:rsid w:val="00E10969"/>
    <w:rsid w:val="00E2152F"/>
    <w:rsid w:val="00E36403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336DE"/>
    <w:rsid w:val="00F41319"/>
    <w:rsid w:val="00F433EC"/>
    <w:rsid w:val="00F43B1D"/>
    <w:rsid w:val="00F446AD"/>
    <w:rsid w:val="00F552B7"/>
    <w:rsid w:val="00F554C6"/>
    <w:rsid w:val="00F60904"/>
    <w:rsid w:val="00F969AB"/>
    <w:rsid w:val="00FA3B13"/>
    <w:rsid w:val="00FB1BE9"/>
    <w:rsid w:val="00FB4F2D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DBF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yawatson/Library/Containers/com.microsoft.Word/Data/Library/Application%20Support/Microsoft/Office/16.0/DTS/Search/%7bBF310E9E-BC85-3341-B073-AD746B942B6F%7dtf16392939_win32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0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2024-01-08T17:57:00Z</dcterms:created>
  <dcterms:modified xsi:type="dcterms:W3CDTF">2024-01-08T17:57:00Z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